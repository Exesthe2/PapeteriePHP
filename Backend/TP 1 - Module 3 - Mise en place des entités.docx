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2EF38FF2" w:rsidR="00924F5F" w:rsidRPr="00494DCF" w:rsidRDefault="004F450B" w:rsidP="00401B0B">
      <w:pPr>
        <w:pStyle w:val="Titre"/>
        <w:rPr>
          <w:noProof/>
          <w:lang w:val="fr-FR"/>
        </w:rPr>
      </w:pPr>
      <w:r>
        <w:rPr>
          <w:lang w:val="fr-FR"/>
        </w:rPr>
        <w:t xml:space="preserve">PAPETERIE </w:t>
      </w:r>
      <w:r w:rsidR="00F71709">
        <w:rPr>
          <w:lang w:val="fr-FR"/>
        </w:rPr>
        <w:t xml:space="preserve">- </w:t>
      </w:r>
      <w:r>
        <w:rPr>
          <w:lang w:val="fr-FR"/>
        </w:rPr>
        <w:t>PARTIE 1</w:t>
      </w:r>
    </w:p>
    <w:p w14:paraId="325F877B" w14:textId="38082FD8" w:rsidR="00076C41" w:rsidRPr="00C62D79" w:rsidRDefault="00076C41" w:rsidP="00076C41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 xml:space="preserve">Construire la couche </w:t>
      </w:r>
      <w:r w:rsidR="002D02AD">
        <w:rPr>
          <w:lang w:val="fr-FR"/>
        </w:rPr>
        <w:t>Entité</w:t>
      </w:r>
    </w:p>
    <w:p w14:paraId="2E71015A" w14:textId="48AB81C1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 xml:space="preserve">TP du </w:t>
      </w:r>
      <w:r w:rsidR="00BB4AC7">
        <w:rPr>
          <w:lang w:val="fr-FR"/>
        </w:rPr>
        <w:t>M</w:t>
      </w:r>
      <w:r>
        <w:rPr>
          <w:lang w:val="fr-FR"/>
        </w:rPr>
        <w:t xml:space="preserve">odule </w:t>
      </w:r>
      <w:r w:rsidR="00BB4AC7">
        <w:rPr>
          <w:lang w:val="fr-FR"/>
        </w:rPr>
        <w:t>0</w:t>
      </w:r>
      <w:r w:rsidR="004F450B">
        <w:rPr>
          <w:lang w:val="fr-FR"/>
        </w:rPr>
        <w:t>3</w:t>
      </w:r>
      <w:r w:rsidR="00BB4AC7">
        <w:rPr>
          <w:lang w:val="fr-FR"/>
        </w:rPr>
        <w:t xml:space="preserve"> – </w:t>
      </w:r>
      <w:r w:rsidR="00076C41">
        <w:rPr>
          <w:lang w:val="fr-FR"/>
        </w:rPr>
        <w:t>Développement de</w:t>
      </w:r>
      <w:r w:rsidR="004F450B">
        <w:rPr>
          <w:lang w:val="fr-FR"/>
        </w:rPr>
        <w:t xml:space="preserve"> la couche </w:t>
      </w:r>
      <w:r w:rsidR="002D02AD">
        <w:rPr>
          <w:lang w:val="fr-FR"/>
        </w:rPr>
        <w:t>Entité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2D02AD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17F182C8" w:rsidR="00924F5F" w:rsidRPr="00C62D79" w:rsidRDefault="00753199" w:rsidP="00BB4AC7">
            <w:pPr>
              <w:pStyle w:val="TPnormal"/>
            </w:pPr>
            <w:r>
              <w:t xml:space="preserve">Avant de démarrer ce TP, il convient d’avoir suivi les vidéos des modules 1 à 3. Son objectif est d’implémenter la couche </w:t>
            </w:r>
            <w:r w:rsidR="002D02AD">
              <w:t>Entité</w:t>
            </w:r>
            <w:r>
              <w:t xml:space="preserve"> d’une application</w:t>
            </w:r>
            <w:r w:rsidR="00BF238C">
              <w:t xml:space="preserve"> PHP.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2A4DD97B" w:rsidR="00924F5F" w:rsidRPr="00C62D79" w:rsidRDefault="004F450B" w:rsidP="0028616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E45B3B">
              <w:rPr>
                <w:lang w:val="fr-FR"/>
              </w:rPr>
              <w:t xml:space="preserve"> heures</w:t>
            </w:r>
          </w:p>
        </w:tc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64A489E5" w14:textId="616FB9D0" w:rsidR="00722480" w:rsidRDefault="00C163DB" w:rsidP="00C163DB">
      <w:pPr>
        <w:pStyle w:val="TPnormalpuce1"/>
      </w:pPr>
      <w:r>
        <w:t>Ouvrir le projet « </w:t>
      </w:r>
      <w:r w:rsidRPr="00C163DB">
        <w:t>TP 1 - Module 3 - Mise en place des entités</w:t>
      </w:r>
      <w:r>
        <w:t> » sur VSCode</w:t>
      </w:r>
    </w:p>
    <w:p w14:paraId="1638408C" w14:textId="3B1962B6" w:rsidR="00C163DB" w:rsidRDefault="00C163DB" w:rsidP="00C163DB">
      <w:pPr>
        <w:pStyle w:val="TPnormalpuce1"/>
      </w:pPr>
      <w:r>
        <w:t>Installer les dépendances avec composer.</w:t>
      </w:r>
    </w:p>
    <w:p w14:paraId="724652C1" w14:textId="77777777" w:rsidR="00C163DB" w:rsidRDefault="00C163DB" w:rsidP="00C163DB">
      <w:pPr>
        <w:pStyle w:val="TPnormalpuce1"/>
      </w:pPr>
      <w:r>
        <w:t>« composer install »</w:t>
      </w:r>
    </w:p>
    <w:p w14:paraId="50F79637" w14:textId="77777777" w:rsidR="00C163DB" w:rsidRDefault="00C163DB" w:rsidP="00C163DB">
      <w:pPr>
        <w:pStyle w:val="TPnormalpuce1"/>
      </w:pPr>
      <w:r>
        <w:t>Jouer les tests</w:t>
      </w:r>
    </w:p>
    <w:p w14:paraId="57ECB78F" w14:textId="1F5C9446" w:rsidR="00C163DB" w:rsidRPr="00C163DB" w:rsidRDefault="00C163DB" w:rsidP="00C163DB">
      <w:pPr>
        <w:pStyle w:val="TPnormalpuce1"/>
        <w:rPr>
          <w:lang w:val="en-US"/>
        </w:rPr>
      </w:pPr>
      <w:r w:rsidRPr="00C163DB">
        <w:rPr>
          <w:lang w:val="en-US"/>
        </w:rPr>
        <w:t xml:space="preserve">« php vendor/bin/phpunit tests » </w:t>
      </w:r>
    </w:p>
    <w:p w14:paraId="3DB102C5" w14:textId="47E7B753" w:rsidR="00C163DB" w:rsidRPr="00A826B8" w:rsidRDefault="00AB0AEC" w:rsidP="00C163DB">
      <w:pPr>
        <w:pStyle w:val="TPnormalpuce1"/>
      </w:pPr>
      <w:r w:rsidRPr="00AB0AEC">
        <w:t>Au début, les tests seront en échec. L’objectif est de ne plus avoir d’erreurs.</w:t>
      </w:r>
    </w:p>
    <w:p w14:paraId="2ED34F26" w14:textId="58C6B61B" w:rsidR="00722480" w:rsidRPr="00722480" w:rsidRDefault="00A64A78" w:rsidP="004347EC">
      <w:pPr>
        <w:pStyle w:val="TPnormalpuce1"/>
      </w:pPr>
      <w:r>
        <w:t>Créer</w:t>
      </w:r>
      <w:r w:rsidR="00722480" w:rsidRPr="00722480">
        <w:t xml:space="preserve"> les </w:t>
      </w:r>
      <w:r w:rsidR="00722480">
        <w:t>classes</w:t>
      </w:r>
      <w:r w:rsidR="00112CD5">
        <w:t xml:space="preserve"> Collection,</w:t>
      </w:r>
      <w:r w:rsidR="00722480" w:rsidRPr="00722480">
        <w:t xml:space="preserve"> Article, Ramette, Stylo, Ligne et Panier</w:t>
      </w:r>
      <w:r>
        <w:t xml:space="preserve"> en s'</w:t>
      </w:r>
      <w:r w:rsidR="00722480">
        <w:t>aidant du diagramme de classe fourni</w:t>
      </w:r>
      <w:r w:rsidR="00F71709">
        <w:t>.</w:t>
      </w:r>
    </w:p>
    <w:p w14:paraId="5B77222F" w14:textId="77777777" w:rsidR="00F71709" w:rsidRDefault="00F71709" w:rsidP="00F71709">
      <w:pPr>
        <w:pStyle w:val="TPTitre"/>
      </w:pPr>
      <w:r>
        <w:t>Proposition de solution</w:t>
      </w:r>
    </w:p>
    <w:p w14:paraId="0467424A" w14:textId="2F84698D" w:rsidR="00F71709" w:rsidRPr="0063306A" w:rsidRDefault="00F71709" w:rsidP="00F71709">
      <w:pPr>
        <w:pStyle w:val="TPnormal"/>
      </w:pPr>
      <w:r>
        <w:t>Une solution pour ce TP est proposé</w:t>
      </w:r>
      <w:r w:rsidR="002146F2">
        <w:t>e</w:t>
      </w:r>
      <w:r w:rsidR="00A64A78">
        <w:t xml:space="preserve">. Celui-ci est </w:t>
      </w:r>
      <w:r>
        <w:t>placé dans les éléments en téléchargement liés à ce module</w:t>
      </w:r>
      <w:r w:rsidRPr="002020E8">
        <w:t>.</w:t>
      </w:r>
      <w:r>
        <w:t xml:space="preserve"> </w:t>
      </w:r>
    </w:p>
    <w:p w14:paraId="4B449E5C" w14:textId="77777777" w:rsidR="00753199" w:rsidRPr="00753199" w:rsidRDefault="00753199" w:rsidP="004F450B">
      <w:pPr>
        <w:autoSpaceDE w:val="0"/>
        <w:adjustRightInd w:val="0"/>
        <w:rPr>
          <w:rFonts w:ascii="Consolas" w:eastAsia="SimSun" w:hAnsi="Consolas" w:cs="Consolas"/>
          <w:color w:val="000000"/>
          <w:lang w:val="fr-FR"/>
        </w:rPr>
      </w:pPr>
    </w:p>
    <w:sectPr w:rsidR="00753199" w:rsidRPr="00753199" w:rsidSect="006B3B13">
      <w:headerReference w:type="default" r:id="rId10"/>
      <w:footerReference w:type="default" r:id="rId11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69E16" w14:textId="77777777" w:rsidR="00531F17" w:rsidRDefault="00531F17" w:rsidP="006C7E58">
      <w:r>
        <w:separator/>
      </w:r>
    </w:p>
  </w:endnote>
  <w:endnote w:type="continuationSeparator" w:id="0">
    <w:p w14:paraId="3B8F38E4" w14:textId="77777777" w:rsidR="00531F17" w:rsidRDefault="00531F17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E45B3B" w14:paraId="34A1DCDC" w14:textId="77777777" w:rsidTr="00B42C54">
      <w:tc>
        <w:tcPr>
          <w:tcW w:w="2500" w:type="pct"/>
          <w:vAlign w:val="bottom"/>
        </w:tcPr>
        <w:p w14:paraId="6109F665" w14:textId="77777777" w:rsidR="00E45B3B" w:rsidRDefault="00E45B3B" w:rsidP="00E45B3B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>/</w:t>
          </w:r>
          <w:r w:rsidR="00531F17">
            <w:fldChar w:fldCharType="begin"/>
          </w:r>
          <w:r w:rsidR="00531F17">
            <w:instrText xml:space="preserve"> NUMPAGES   \* MERGEFORMAT </w:instrText>
          </w:r>
          <w:r w:rsidR="00531F17">
            <w:fldChar w:fldCharType="separate"/>
          </w:r>
          <w:r>
            <w:rPr>
              <w:noProof/>
            </w:rPr>
            <w:t>3</w:t>
          </w:r>
          <w:r w:rsidR="00531F17">
            <w:rPr>
              <w:noProof/>
            </w:rPr>
            <w:fldChar w:fldCharType="end"/>
          </w:r>
        </w:p>
      </w:tc>
      <w:tc>
        <w:tcPr>
          <w:tcW w:w="2500" w:type="pct"/>
        </w:tcPr>
        <w:p w14:paraId="563E71D5" w14:textId="77777777" w:rsidR="00E45B3B" w:rsidRDefault="00E45B3B" w:rsidP="00E45B3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020E937E" wp14:editId="043CECD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45B3B" w14:paraId="3BECAF51" w14:textId="77777777" w:rsidTr="00B42C54">
      <w:tc>
        <w:tcPr>
          <w:tcW w:w="1" w:type="pct"/>
          <w:gridSpan w:val="2"/>
          <w:vAlign w:val="bottom"/>
        </w:tcPr>
        <w:p w14:paraId="40A2ADA7" w14:textId="77777777" w:rsidR="00E45B3B" w:rsidRDefault="00E45B3B" w:rsidP="00E45B3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r>
            <w:rPr>
              <w:sz w:val="14"/>
            </w:rPr>
            <w:t>T</w:t>
          </w:r>
          <w:r w:rsidRPr="004B20F7">
            <w:rPr>
              <w:sz w:val="14"/>
            </w:rPr>
            <w:t>ous droits réservés</w:t>
          </w:r>
        </w:p>
      </w:tc>
    </w:tr>
  </w:tbl>
  <w:p w14:paraId="157416F5" w14:textId="508031F9" w:rsidR="002A2662" w:rsidRPr="00E45B3B" w:rsidRDefault="002A2662" w:rsidP="00E45B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B54FC" w14:textId="77777777" w:rsidR="00531F17" w:rsidRDefault="00531F17" w:rsidP="006C7E58">
      <w:r>
        <w:separator/>
      </w:r>
    </w:p>
  </w:footnote>
  <w:footnote w:type="continuationSeparator" w:id="0">
    <w:p w14:paraId="6842571D" w14:textId="77777777" w:rsidR="00531F17" w:rsidRDefault="00531F17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416F1" w14:textId="62109AE3" w:rsidR="002A2662" w:rsidRPr="00E45B3B" w:rsidRDefault="00592EA5" w:rsidP="00E45B3B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d’application Web avec PHP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82B22"/>
    <w:multiLevelType w:val="hybridMultilevel"/>
    <w:tmpl w:val="F69208F4"/>
    <w:lvl w:ilvl="0" w:tplc="FCB2C012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F364F"/>
    <w:multiLevelType w:val="hybridMultilevel"/>
    <w:tmpl w:val="67825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A2555"/>
    <w:multiLevelType w:val="hybridMultilevel"/>
    <w:tmpl w:val="4C1C65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2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78871483"/>
    <w:multiLevelType w:val="hybridMultilevel"/>
    <w:tmpl w:val="F7144ABE"/>
    <w:lvl w:ilvl="0" w:tplc="62F4B32E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5"/>
  </w:num>
  <w:num w:numId="4">
    <w:abstractNumId w:val="15"/>
  </w:num>
  <w:num w:numId="5">
    <w:abstractNumId w:val="10"/>
  </w:num>
  <w:num w:numId="6">
    <w:abstractNumId w:val="23"/>
  </w:num>
  <w:num w:numId="7">
    <w:abstractNumId w:val="17"/>
  </w:num>
  <w:num w:numId="8">
    <w:abstractNumId w:val="0"/>
  </w:num>
  <w:num w:numId="9">
    <w:abstractNumId w:val="19"/>
  </w:num>
  <w:num w:numId="10">
    <w:abstractNumId w:val="14"/>
  </w:num>
  <w:num w:numId="11">
    <w:abstractNumId w:val="1"/>
  </w:num>
  <w:num w:numId="12">
    <w:abstractNumId w:val="20"/>
  </w:num>
  <w:num w:numId="13">
    <w:abstractNumId w:val="13"/>
  </w:num>
  <w:num w:numId="14">
    <w:abstractNumId w:val="12"/>
  </w:num>
  <w:num w:numId="15">
    <w:abstractNumId w:val="22"/>
  </w:num>
  <w:num w:numId="16">
    <w:abstractNumId w:val="3"/>
  </w:num>
  <w:num w:numId="17">
    <w:abstractNumId w:val="21"/>
  </w:num>
  <w:num w:numId="18">
    <w:abstractNumId w:val="9"/>
  </w:num>
  <w:num w:numId="19">
    <w:abstractNumId w:val="24"/>
  </w:num>
  <w:num w:numId="20">
    <w:abstractNumId w:val="4"/>
  </w:num>
  <w:num w:numId="21">
    <w:abstractNumId w:val="2"/>
  </w:num>
  <w:num w:numId="22">
    <w:abstractNumId w:val="16"/>
  </w:num>
  <w:num w:numId="23">
    <w:abstractNumId w:val="26"/>
  </w:num>
  <w:num w:numId="24">
    <w:abstractNumId w:val="18"/>
  </w:num>
  <w:num w:numId="25">
    <w:abstractNumId w:val="11"/>
  </w:num>
  <w:num w:numId="26">
    <w:abstractNumId w:val="8"/>
  </w:num>
  <w:num w:numId="27">
    <w:abstractNumId w:val="7"/>
  </w:num>
  <w:num w:numId="28">
    <w:abstractNumId w:val="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132C1"/>
    <w:rsid w:val="000374FE"/>
    <w:rsid w:val="000417F6"/>
    <w:rsid w:val="000504C9"/>
    <w:rsid w:val="000753A7"/>
    <w:rsid w:val="00076C41"/>
    <w:rsid w:val="000804B8"/>
    <w:rsid w:val="00097F0B"/>
    <w:rsid w:val="000A1582"/>
    <w:rsid w:val="000D0A8C"/>
    <w:rsid w:val="000E5CCE"/>
    <w:rsid w:val="000F0864"/>
    <w:rsid w:val="000F50AF"/>
    <w:rsid w:val="00106804"/>
    <w:rsid w:val="00112CD5"/>
    <w:rsid w:val="00125DCA"/>
    <w:rsid w:val="00136790"/>
    <w:rsid w:val="00151AA0"/>
    <w:rsid w:val="00180858"/>
    <w:rsid w:val="001A0D7C"/>
    <w:rsid w:val="001B4DA8"/>
    <w:rsid w:val="001C739D"/>
    <w:rsid w:val="001D3BFC"/>
    <w:rsid w:val="001F18FA"/>
    <w:rsid w:val="002020E8"/>
    <w:rsid w:val="002146F2"/>
    <w:rsid w:val="00225D2C"/>
    <w:rsid w:val="002263D9"/>
    <w:rsid w:val="00233906"/>
    <w:rsid w:val="00236D2C"/>
    <w:rsid w:val="00237253"/>
    <w:rsid w:val="00241941"/>
    <w:rsid w:val="00241BEE"/>
    <w:rsid w:val="00261F4C"/>
    <w:rsid w:val="00277014"/>
    <w:rsid w:val="00277CDD"/>
    <w:rsid w:val="002835C6"/>
    <w:rsid w:val="00286167"/>
    <w:rsid w:val="00287D81"/>
    <w:rsid w:val="002A2662"/>
    <w:rsid w:val="002A28BA"/>
    <w:rsid w:val="002B04EA"/>
    <w:rsid w:val="002B1185"/>
    <w:rsid w:val="002C4936"/>
    <w:rsid w:val="002C5032"/>
    <w:rsid w:val="002D02AD"/>
    <w:rsid w:val="002D2B64"/>
    <w:rsid w:val="002F78BE"/>
    <w:rsid w:val="00301257"/>
    <w:rsid w:val="00322734"/>
    <w:rsid w:val="003548A0"/>
    <w:rsid w:val="003709F1"/>
    <w:rsid w:val="00382C06"/>
    <w:rsid w:val="00384614"/>
    <w:rsid w:val="00387206"/>
    <w:rsid w:val="003C6A4C"/>
    <w:rsid w:val="003C6EFC"/>
    <w:rsid w:val="003E1AF8"/>
    <w:rsid w:val="003E676A"/>
    <w:rsid w:val="00401B0B"/>
    <w:rsid w:val="004347EC"/>
    <w:rsid w:val="00450C5E"/>
    <w:rsid w:val="00492FCA"/>
    <w:rsid w:val="00494DCF"/>
    <w:rsid w:val="004C2502"/>
    <w:rsid w:val="004F2C2E"/>
    <w:rsid w:val="004F450B"/>
    <w:rsid w:val="004F5023"/>
    <w:rsid w:val="005056C3"/>
    <w:rsid w:val="00507B3D"/>
    <w:rsid w:val="00531F17"/>
    <w:rsid w:val="00544157"/>
    <w:rsid w:val="00557FD7"/>
    <w:rsid w:val="0057306B"/>
    <w:rsid w:val="00592EA5"/>
    <w:rsid w:val="00594F54"/>
    <w:rsid w:val="005A36E5"/>
    <w:rsid w:val="005C1BB9"/>
    <w:rsid w:val="005C483B"/>
    <w:rsid w:val="005C68D3"/>
    <w:rsid w:val="005D1943"/>
    <w:rsid w:val="005D2983"/>
    <w:rsid w:val="005E3B89"/>
    <w:rsid w:val="005F2EFB"/>
    <w:rsid w:val="005F79E0"/>
    <w:rsid w:val="0063306A"/>
    <w:rsid w:val="006367DA"/>
    <w:rsid w:val="00667D32"/>
    <w:rsid w:val="006939F9"/>
    <w:rsid w:val="006B3B13"/>
    <w:rsid w:val="006C573C"/>
    <w:rsid w:val="006C7E58"/>
    <w:rsid w:val="006E27D8"/>
    <w:rsid w:val="007007CE"/>
    <w:rsid w:val="00713863"/>
    <w:rsid w:val="00722480"/>
    <w:rsid w:val="007327B9"/>
    <w:rsid w:val="00743993"/>
    <w:rsid w:val="00753199"/>
    <w:rsid w:val="00764007"/>
    <w:rsid w:val="007910EE"/>
    <w:rsid w:val="00797195"/>
    <w:rsid w:val="007A1C97"/>
    <w:rsid w:val="007A21D7"/>
    <w:rsid w:val="007C301D"/>
    <w:rsid w:val="007D1155"/>
    <w:rsid w:val="007D2F04"/>
    <w:rsid w:val="007E0E92"/>
    <w:rsid w:val="007E7D3C"/>
    <w:rsid w:val="008065FD"/>
    <w:rsid w:val="008130F1"/>
    <w:rsid w:val="0083499D"/>
    <w:rsid w:val="00845605"/>
    <w:rsid w:val="00863103"/>
    <w:rsid w:val="008672FD"/>
    <w:rsid w:val="00867E02"/>
    <w:rsid w:val="00874F31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24BF"/>
    <w:rsid w:val="009731EA"/>
    <w:rsid w:val="009862DE"/>
    <w:rsid w:val="00990B02"/>
    <w:rsid w:val="009C09D3"/>
    <w:rsid w:val="009C2499"/>
    <w:rsid w:val="009C2AC3"/>
    <w:rsid w:val="009D1251"/>
    <w:rsid w:val="009D527D"/>
    <w:rsid w:val="00A055CF"/>
    <w:rsid w:val="00A25BFA"/>
    <w:rsid w:val="00A361C9"/>
    <w:rsid w:val="00A64A78"/>
    <w:rsid w:val="00A826B8"/>
    <w:rsid w:val="00A93073"/>
    <w:rsid w:val="00A94283"/>
    <w:rsid w:val="00AB0AEC"/>
    <w:rsid w:val="00B027AA"/>
    <w:rsid w:val="00B04A1E"/>
    <w:rsid w:val="00B1718A"/>
    <w:rsid w:val="00B43E3B"/>
    <w:rsid w:val="00B52B24"/>
    <w:rsid w:val="00B71A2E"/>
    <w:rsid w:val="00B73331"/>
    <w:rsid w:val="00B75A86"/>
    <w:rsid w:val="00B7614C"/>
    <w:rsid w:val="00BA4E30"/>
    <w:rsid w:val="00BB27A6"/>
    <w:rsid w:val="00BB4AC7"/>
    <w:rsid w:val="00BB5E5B"/>
    <w:rsid w:val="00BB70C4"/>
    <w:rsid w:val="00BF077F"/>
    <w:rsid w:val="00BF238C"/>
    <w:rsid w:val="00C12186"/>
    <w:rsid w:val="00C163DB"/>
    <w:rsid w:val="00C16564"/>
    <w:rsid w:val="00C33697"/>
    <w:rsid w:val="00C41B0B"/>
    <w:rsid w:val="00C6129B"/>
    <w:rsid w:val="00C62D79"/>
    <w:rsid w:val="00C87756"/>
    <w:rsid w:val="00CA5C15"/>
    <w:rsid w:val="00CB6767"/>
    <w:rsid w:val="00CC4730"/>
    <w:rsid w:val="00CD6D6E"/>
    <w:rsid w:val="00CE2F19"/>
    <w:rsid w:val="00D14314"/>
    <w:rsid w:val="00D2004D"/>
    <w:rsid w:val="00D31AF1"/>
    <w:rsid w:val="00D85BA4"/>
    <w:rsid w:val="00D909BB"/>
    <w:rsid w:val="00D96678"/>
    <w:rsid w:val="00DB4B72"/>
    <w:rsid w:val="00DC5EDB"/>
    <w:rsid w:val="00DD47B3"/>
    <w:rsid w:val="00DE351E"/>
    <w:rsid w:val="00E01FDD"/>
    <w:rsid w:val="00E246FE"/>
    <w:rsid w:val="00E344C0"/>
    <w:rsid w:val="00E34680"/>
    <w:rsid w:val="00E36F60"/>
    <w:rsid w:val="00E4477C"/>
    <w:rsid w:val="00E45B3B"/>
    <w:rsid w:val="00E615EA"/>
    <w:rsid w:val="00E638DF"/>
    <w:rsid w:val="00E7188C"/>
    <w:rsid w:val="00E863B0"/>
    <w:rsid w:val="00EA0653"/>
    <w:rsid w:val="00EA5D3D"/>
    <w:rsid w:val="00EC3EBA"/>
    <w:rsid w:val="00EC4F09"/>
    <w:rsid w:val="00ED20EC"/>
    <w:rsid w:val="00EE0C81"/>
    <w:rsid w:val="00EF0131"/>
    <w:rsid w:val="00EF0B47"/>
    <w:rsid w:val="00EF373F"/>
    <w:rsid w:val="00F028ED"/>
    <w:rsid w:val="00F0457F"/>
    <w:rsid w:val="00F06C97"/>
    <w:rsid w:val="00F120A8"/>
    <w:rsid w:val="00F36C1E"/>
    <w:rsid w:val="00F41ECC"/>
    <w:rsid w:val="00F71709"/>
    <w:rsid w:val="00F7597C"/>
    <w:rsid w:val="00F866C1"/>
    <w:rsid w:val="00FB202A"/>
    <w:rsid w:val="00FB27DA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6A9E00CE9D24EAD4AFA989C592B09" ma:contentTypeVersion="11" ma:contentTypeDescription="Crée un document." ma:contentTypeScope="" ma:versionID="1d8434a0c7527558cd2160814caa3226">
  <xsd:schema xmlns:xsd="http://www.w3.org/2001/XMLSchema" xmlns:xs="http://www.w3.org/2001/XMLSchema" xmlns:p="http://schemas.microsoft.com/office/2006/metadata/properties" xmlns:ns2="40855b57-970f-4abd-877a-8b83082d89b5" xmlns:ns3="76571350-22ba-44ef-ad84-c4b9c2d83b48" targetNamespace="http://schemas.microsoft.com/office/2006/metadata/properties" ma:root="true" ma:fieldsID="88d07489873399dae17b1f60dc980163" ns2:_="" ns3:_="">
    <xsd:import namespace="40855b57-970f-4abd-877a-8b83082d89b5"/>
    <xsd:import namespace="76571350-22ba-44ef-ad84-c4b9c2d83b4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55b57-970f-4abd-877a-8b83082d89b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571350-22ba-44ef-ad84-c4b9c2d83b4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01b63f9-0839-4115-b619-01d8e86b24b0}" ma:internalName="TaxCatchAll" ma:showField="CatchAllData" ma:web="76571350-22ba-44ef-ad84-c4b9c2d83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6571350-22ba-44ef-ad84-c4b9c2d83b48" xsi:nil="true"/>
    <lcf76f155ced4ddcb4097134ff3c332f xmlns="40855b57-970f-4abd-877a-8b83082d89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C84659-1D0A-4B3D-9C1A-7F6FD9B77D5D}"/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78b559c1-a9a3-46f6-8543-80a4edf10f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C:\Users\nhervoche\AppData\Roaming\Microsoft\Templates\Conception Ion.dotx</Template>
  <TotalTime>128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Yoann Chocteau</cp:lastModifiedBy>
  <cp:revision>57</cp:revision>
  <cp:lastPrinted>2018-05-15T06:59:00Z</cp:lastPrinted>
  <dcterms:created xsi:type="dcterms:W3CDTF">2017-06-02T05:57:00Z</dcterms:created>
  <dcterms:modified xsi:type="dcterms:W3CDTF">2022-01-28T10:06:00Z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0x0101009B96A9E00CE9D24EAD4AFA989C592B09</vt:lpwstr>
  </property>
  <property fmtid="{D5CDD505-2E9C-101B-9397-08002B2CF9AE}" pid="4" name="_dlc_DocIdItemGuid">
    <vt:lpwstr>31a9c85e-6d97-4e46-a376-eb83f4dc397b</vt:lpwstr>
  </property>
</Properties>
</file>