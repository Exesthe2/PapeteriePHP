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258147CA" w:rsidR="00924F5F" w:rsidRPr="00494DCF" w:rsidRDefault="004F450B" w:rsidP="00401B0B">
      <w:pPr>
        <w:pStyle w:val="Titre"/>
        <w:rPr>
          <w:noProof/>
          <w:lang w:val="fr-FR"/>
        </w:rPr>
      </w:pPr>
      <w:r>
        <w:rPr>
          <w:lang w:val="fr-FR"/>
        </w:rPr>
        <w:t xml:space="preserve">PAPETERIE </w:t>
      </w:r>
      <w:r w:rsidR="00D42C2D">
        <w:rPr>
          <w:lang w:val="fr-FR"/>
        </w:rPr>
        <w:t xml:space="preserve">- </w:t>
      </w:r>
      <w:r>
        <w:rPr>
          <w:lang w:val="fr-FR"/>
        </w:rPr>
        <w:t xml:space="preserve">PARTIE </w:t>
      </w:r>
      <w:r w:rsidR="00E51928">
        <w:rPr>
          <w:lang w:val="fr-FR"/>
        </w:rPr>
        <w:t>3</w:t>
      </w:r>
    </w:p>
    <w:p w14:paraId="404DB5B5" w14:textId="1DDF16D2" w:rsidR="00924F5F" w:rsidRDefault="005B615E" w:rsidP="00924F5F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 w:rsidRPr="005B615E"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  <w:t>TP 3 - Module 4 - Mise en place du Mapper</w:t>
      </w:r>
    </w:p>
    <w:p w14:paraId="127B487D" w14:textId="77777777" w:rsidR="005B615E" w:rsidRPr="00C62D79" w:rsidRDefault="005B615E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3E46BF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3EF68592" w:rsidR="00924F5F" w:rsidRPr="00C62D79" w:rsidRDefault="00BC269F" w:rsidP="00D42C2D">
            <w:pPr>
              <w:pStyle w:val="TPnormal"/>
            </w:pPr>
            <w:r>
              <w:t xml:space="preserve">Avant de démarrer ce TP, il convient d’avoir suivi </w:t>
            </w:r>
            <w:r w:rsidR="00D50215">
              <w:t xml:space="preserve">toutes </w:t>
            </w:r>
            <w:r>
              <w:t>les vidéos du module 4.</w:t>
            </w:r>
            <w:r w:rsidR="00D42C2D">
              <w:t xml:space="preserve"> Son </w:t>
            </w:r>
            <w:r w:rsidR="004F450B">
              <w:t>objectif est d</w:t>
            </w:r>
            <w:r w:rsidR="00E51928">
              <w:t>e structurer la couche DAL en utilisant le design pattern</w:t>
            </w:r>
            <w:r w:rsidR="002B2CA6">
              <w:t xml:space="preserve"> Mapper</w:t>
            </w:r>
            <w:r w:rsidR="006740EC">
              <w:t xml:space="preserve"> et d’externaliser les paramètres d’accès à la base de données dans un fichier texte.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4C74EFA2" w:rsidR="00924F5F" w:rsidRPr="00C62D79" w:rsidRDefault="006740EC" w:rsidP="004F450B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924F5F">
              <w:rPr>
                <w:lang w:val="fr-FR"/>
              </w:rPr>
              <w:t xml:space="preserve"> heures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0A428A6E" w14:textId="36380D29" w:rsidR="00895620" w:rsidRDefault="00533204" w:rsidP="00895620">
      <w:pPr>
        <w:pStyle w:val="TPnormalpuce1"/>
      </w:pPr>
      <w:r>
        <w:t>Crée</w:t>
      </w:r>
      <w:r w:rsidR="00D50215">
        <w:t>r</w:t>
      </w:r>
      <w:r>
        <w:t xml:space="preserve"> </w:t>
      </w:r>
      <w:r w:rsidR="0070228E" w:rsidRPr="00533204">
        <w:t>l</w:t>
      </w:r>
      <w:r w:rsidR="009D1FD2" w:rsidRPr="00533204">
        <w:t xml:space="preserve">’interface </w:t>
      </w:r>
      <w:proofErr w:type="spellStart"/>
      <w:r w:rsidR="007B41A0">
        <w:t>Articl</w:t>
      </w:r>
      <w:r w:rsidR="001C4DBA">
        <w:t>eStorage</w:t>
      </w:r>
      <w:proofErr w:type="spellEnd"/>
      <w:r w:rsidR="00D50215">
        <w:t xml:space="preserve"> et définir</w:t>
      </w:r>
      <w:r>
        <w:t xml:space="preserve"> les </w:t>
      </w:r>
      <w:r w:rsidR="001E3C40">
        <w:t>méthodes présentes</w:t>
      </w:r>
      <w:r w:rsidR="00895620">
        <w:t xml:space="preserve"> dans le diagramme de classe.</w:t>
      </w:r>
    </w:p>
    <w:p w14:paraId="105F791F" w14:textId="7CE543C4" w:rsidR="00BF5BF2" w:rsidRPr="00533204" w:rsidRDefault="00533204" w:rsidP="00895620">
      <w:pPr>
        <w:pStyle w:val="TPnormalpuce1"/>
      </w:pPr>
      <w:r>
        <w:t>U</w:t>
      </w:r>
      <w:r w:rsidR="0070228E" w:rsidRPr="00533204">
        <w:t>tilise</w:t>
      </w:r>
      <w:r w:rsidR="00D50215">
        <w:t>r</w:t>
      </w:r>
      <w:r w:rsidR="0070228E" w:rsidRPr="00533204">
        <w:t xml:space="preserve"> l</w:t>
      </w:r>
      <w:r>
        <w:t xml:space="preserve">’interface </w:t>
      </w:r>
      <w:proofErr w:type="spellStart"/>
      <w:r w:rsidR="000C727D">
        <w:t>ArticleStorage</w:t>
      </w:r>
      <w:proofErr w:type="spellEnd"/>
      <w:r>
        <w:t xml:space="preserve"> </w:t>
      </w:r>
      <w:r w:rsidR="0070228E" w:rsidRPr="00533204">
        <w:t xml:space="preserve">dans </w:t>
      </w:r>
      <w:proofErr w:type="spellStart"/>
      <w:r w:rsidR="000C727D">
        <w:t>ArticleMySQLStorage</w:t>
      </w:r>
      <w:proofErr w:type="spellEnd"/>
      <w:r w:rsidR="00D42C2D">
        <w:t>.</w:t>
      </w:r>
    </w:p>
    <w:p w14:paraId="4EC176F3" w14:textId="2DCE313E" w:rsidR="00533204" w:rsidRPr="00533204" w:rsidRDefault="00136BDD" w:rsidP="00533204">
      <w:pPr>
        <w:pStyle w:val="TPnormalpuce1"/>
      </w:pPr>
      <w:r>
        <w:t xml:space="preserve">Créer </w:t>
      </w:r>
      <w:proofErr w:type="spellStart"/>
      <w:r>
        <w:t>ArticleMapper</w:t>
      </w:r>
      <w:proofErr w:type="spellEnd"/>
      <w:r>
        <w:t xml:space="preserve"> et </w:t>
      </w:r>
      <w:proofErr w:type="spellStart"/>
      <w:r>
        <w:t>StyloMapper</w:t>
      </w:r>
      <w:proofErr w:type="spellEnd"/>
      <w:r>
        <w:t xml:space="preserve"> en vous basant sur le diagramme de classe</w:t>
      </w:r>
      <w:r w:rsidR="00533204" w:rsidRPr="00533204">
        <w:t>.</w:t>
      </w:r>
    </w:p>
    <w:p w14:paraId="769791DB" w14:textId="77777777" w:rsidR="00BC269F" w:rsidRPr="00722480" w:rsidRDefault="00BC269F" w:rsidP="00BC269F">
      <w:pPr>
        <w:pStyle w:val="TPTitre"/>
      </w:pPr>
      <w:r w:rsidRPr="00722480">
        <w:t xml:space="preserve">Ressources </w:t>
      </w:r>
    </w:p>
    <w:p w14:paraId="4AFF1162" w14:textId="3C6297BE" w:rsidR="00BF5BF2" w:rsidRDefault="00EC7946" w:rsidP="00EC7946">
      <w:pPr>
        <w:pStyle w:val="TPnormalpuce1"/>
      </w:pPr>
      <w:r>
        <w:t>Diagramme_de_classe.png</w:t>
      </w:r>
    </w:p>
    <w:p w14:paraId="3E836E36" w14:textId="5327EA4D" w:rsidR="0070228E" w:rsidRDefault="00BF5BF2" w:rsidP="00BF5BF2">
      <w:pPr>
        <w:pStyle w:val="TPTitre"/>
      </w:pPr>
      <w:r>
        <w:t>Indications</w:t>
      </w:r>
    </w:p>
    <w:p w14:paraId="3D548043" w14:textId="42E44159" w:rsidR="0070228E" w:rsidRDefault="00D50215" w:rsidP="00D42C2D">
      <w:pPr>
        <w:pStyle w:val="TPnormalpuce1"/>
      </w:pPr>
      <w:r>
        <w:t>S'a</w:t>
      </w:r>
      <w:r w:rsidR="0070228E">
        <w:t>ide</w:t>
      </w:r>
      <w:r>
        <w:t xml:space="preserve">r </w:t>
      </w:r>
      <w:r w:rsidR="0070228E">
        <w:t>du diagramme de classe fourni pour définir les composants demandés</w:t>
      </w:r>
      <w:r w:rsidR="00D42C2D">
        <w:t>.</w:t>
      </w:r>
    </w:p>
    <w:p w14:paraId="28BEB3B0" w14:textId="7C50517B" w:rsidR="00BF5BF2" w:rsidRDefault="004A5844" w:rsidP="00A93F2A">
      <w:pPr>
        <w:pStyle w:val="TPnormalpuce1"/>
      </w:pPr>
      <w:r>
        <w:t>Faites en sorte que les tests d’intégration fonctionnent.</w:t>
      </w:r>
    </w:p>
    <w:p w14:paraId="3052CF26" w14:textId="0141339C" w:rsidR="00C219E1" w:rsidRDefault="00C219E1" w:rsidP="00C219E1">
      <w:pPr>
        <w:pStyle w:val="TPnormalpuce1"/>
        <w:numPr>
          <w:ilvl w:val="0"/>
          <w:numId w:val="0"/>
        </w:numPr>
        <w:ind w:left="357"/>
      </w:pPr>
      <w:r>
        <w:rPr>
          <w:noProof/>
        </w:rPr>
        <w:drawing>
          <wp:inline distT="0" distB="0" distL="0" distR="0" wp14:anchorId="3D658C9D" wp14:editId="0BA6567C">
            <wp:extent cx="6120765" cy="1099185"/>
            <wp:effectExtent l="0" t="0" r="635" b="571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A1DE" w14:textId="77777777" w:rsidR="00D42C2D" w:rsidRDefault="00D42C2D">
      <w:pPr>
        <w:rPr>
          <w:rFonts w:ascii="Symbol" w:eastAsia="Andale Sans UI" w:hAnsi="Symbol" w:cs="Tahoma"/>
          <w:iCs/>
          <w:kern w:val="3"/>
          <w:sz w:val="22"/>
          <w:szCs w:val="24"/>
          <w:highlight w:val="lightGray"/>
          <w:lang w:val="fr-FR" w:eastAsia="en-US" w:bidi="en-US"/>
        </w:rPr>
      </w:pPr>
      <w:r w:rsidRPr="000435CB">
        <w:rPr>
          <w:rFonts w:ascii="Symbol" w:hAnsi="Symbol"/>
          <w:highlight w:val="lightGray"/>
          <w:lang w:val="fr-FR"/>
        </w:rPr>
        <w:br w:type="page"/>
      </w:r>
    </w:p>
    <w:p w14:paraId="60FCDD43" w14:textId="77777777" w:rsidR="00D42C2D" w:rsidRDefault="00D42C2D" w:rsidP="00D42C2D">
      <w:pPr>
        <w:pStyle w:val="TPTitre"/>
      </w:pPr>
      <w:r>
        <w:lastRenderedPageBreak/>
        <w:t>Proposition de solution</w:t>
      </w:r>
    </w:p>
    <w:p w14:paraId="5FC13C50" w14:textId="7B2E8BBF" w:rsidR="00D42C2D" w:rsidRPr="0063306A" w:rsidRDefault="00D42C2D" w:rsidP="00D42C2D">
      <w:pPr>
        <w:pStyle w:val="TPnormal"/>
      </w:pPr>
      <w:r>
        <w:t>Une solution pour ce TP est proposée sous la forme d’un projet</w:t>
      </w:r>
      <w:r w:rsidR="00D50215">
        <w:t xml:space="preserve"> à intégrer dans Eclipse. Celui-ci est placé </w:t>
      </w:r>
      <w:r>
        <w:t>dans les éléments en téléchargement liés à ce module</w:t>
      </w:r>
      <w:r w:rsidRPr="002020E8">
        <w:t>.</w:t>
      </w:r>
      <w:r>
        <w:t xml:space="preserve"> </w:t>
      </w:r>
    </w:p>
    <w:sectPr w:rsidR="00D42C2D" w:rsidRPr="0063306A" w:rsidSect="006B3B13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D494" w14:textId="77777777" w:rsidR="00945435" w:rsidRDefault="00945435" w:rsidP="006C7E58">
      <w:r>
        <w:separator/>
      </w:r>
    </w:p>
  </w:endnote>
  <w:endnote w:type="continuationSeparator" w:id="0">
    <w:p w14:paraId="4BD494EC" w14:textId="77777777" w:rsidR="00945435" w:rsidRDefault="00945435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Sans UI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0435CB" w14:paraId="56509D9F" w14:textId="77777777" w:rsidTr="00B42C54">
      <w:tc>
        <w:tcPr>
          <w:tcW w:w="2500" w:type="pct"/>
          <w:vAlign w:val="bottom"/>
        </w:tcPr>
        <w:p w14:paraId="47F96E91" w14:textId="77777777" w:rsidR="000435CB" w:rsidRDefault="000435CB" w:rsidP="000435CB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r w:rsidR="00945435">
            <w:fldChar w:fldCharType="begin"/>
          </w:r>
          <w:r w:rsidR="00945435">
            <w:instrText xml:space="preserve"> NUMPAGES   \* MERGEFORMAT </w:instrText>
          </w:r>
          <w:r w:rsidR="00945435">
            <w:fldChar w:fldCharType="separate"/>
          </w:r>
          <w:r>
            <w:rPr>
              <w:noProof/>
            </w:rPr>
            <w:t>2</w:t>
          </w:r>
          <w:r w:rsidR="00945435">
            <w:rPr>
              <w:noProof/>
            </w:rPr>
            <w:fldChar w:fldCharType="end"/>
          </w:r>
        </w:p>
      </w:tc>
      <w:tc>
        <w:tcPr>
          <w:tcW w:w="2500" w:type="pct"/>
        </w:tcPr>
        <w:p w14:paraId="47139BE6" w14:textId="77777777" w:rsidR="000435CB" w:rsidRDefault="000435CB" w:rsidP="000435C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7846AE11" wp14:editId="4A90C380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435CB" w14:paraId="55BABF38" w14:textId="77777777" w:rsidTr="00B42C54">
      <w:tc>
        <w:tcPr>
          <w:tcW w:w="1" w:type="pct"/>
          <w:gridSpan w:val="2"/>
          <w:vAlign w:val="bottom"/>
        </w:tcPr>
        <w:p w14:paraId="6DBBB925" w14:textId="77777777" w:rsidR="000435CB" w:rsidRDefault="000435CB" w:rsidP="000435C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1726D656" w:rsidR="002A2662" w:rsidRPr="000435CB" w:rsidRDefault="002A2662" w:rsidP="000435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3930" w14:textId="77777777" w:rsidR="00945435" w:rsidRDefault="00945435" w:rsidP="006C7E58">
      <w:r>
        <w:separator/>
      </w:r>
    </w:p>
  </w:footnote>
  <w:footnote w:type="continuationSeparator" w:id="0">
    <w:p w14:paraId="046475BA" w14:textId="77777777" w:rsidR="00945435" w:rsidRDefault="00945435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16F1" w14:textId="52C85407" w:rsidR="002A2662" w:rsidRPr="006C7E58" w:rsidRDefault="007D6795" w:rsidP="007D6795">
    <w:pPr>
      <w:pStyle w:val="En-tte"/>
      <w:jc w:val="right"/>
      <w:rPr>
        <w:lang w:val="fr-FR"/>
      </w:rPr>
    </w:pPr>
    <w:r>
      <w:rPr>
        <w:sz w:val="22"/>
        <w:lang w:val="fr-FR"/>
      </w:rPr>
      <w:t>Développement d’une application Web avec PHP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1A5"/>
    <w:multiLevelType w:val="hybridMultilevel"/>
    <w:tmpl w:val="F7CE5FB0"/>
    <w:lvl w:ilvl="0" w:tplc="6908D88A">
      <w:start w:val="13"/>
      <w:numFmt w:val="bullet"/>
      <w:lvlText w:val="-"/>
      <w:lvlJc w:val="left"/>
      <w:pPr>
        <w:ind w:left="862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23277"/>
    <w:multiLevelType w:val="hybridMultilevel"/>
    <w:tmpl w:val="B4A0F0A2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82B22"/>
    <w:multiLevelType w:val="hybridMultilevel"/>
    <w:tmpl w:val="F69208F4"/>
    <w:lvl w:ilvl="0" w:tplc="FCB2C012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3092E"/>
    <w:multiLevelType w:val="hybridMultilevel"/>
    <w:tmpl w:val="B4DA7EC2"/>
    <w:lvl w:ilvl="0" w:tplc="6908D88A">
      <w:start w:val="13"/>
      <w:numFmt w:val="bullet"/>
      <w:lvlText w:val="-"/>
      <w:lvlJc w:val="left"/>
      <w:pPr>
        <w:ind w:left="862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3D74200"/>
    <w:multiLevelType w:val="hybridMultilevel"/>
    <w:tmpl w:val="7E0022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3276E7A"/>
    <w:multiLevelType w:val="hybridMultilevel"/>
    <w:tmpl w:val="338E3C4A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7"/>
  </w:num>
  <w:num w:numId="4">
    <w:abstractNumId w:val="15"/>
  </w:num>
  <w:num w:numId="5">
    <w:abstractNumId w:val="10"/>
  </w:num>
  <w:num w:numId="6">
    <w:abstractNumId w:val="25"/>
  </w:num>
  <w:num w:numId="7">
    <w:abstractNumId w:val="17"/>
  </w:num>
  <w:num w:numId="8">
    <w:abstractNumId w:val="1"/>
  </w:num>
  <w:num w:numId="9">
    <w:abstractNumId w:val="21"/>
  </w:num>
  <w:num w:numId="10">
    <w:abstractNumId w:val="14"/>
  </w:num>
  <w:num w:numId="11">
    <w:abstractNumId w:val="2"/>
  </w:num>
  <w:num w:numId="12">
    <w:abstractNumId w:val="22"/>
  </w:num>
  <w:num w:numId="13">
    <w:abstractNumId w:val="13"/>
  </w:num>
  <w:num w:numId="14">
    <w:abstractNumId w:val="12"/>
  </w:num>
  <w:num w:numId="15">
    <w:abstractNumId w:val="24"/>
  </w:num>
  <w:num w:numId="16">
    <w:abstractNumId w:val="5"/>
  </w:num>
  <w:num w:numId="17">
    <w:abstractNumId w:val="23"/>
  </w:num>
  <w:num w:numId="18">
    <w:abstractNumId w:val="9"/>
  </w:num>
  <w:num w:numId="19">
    <w:abstractNumId w:val="26"/>
  </w:num>
  <w:num w:numId="20">
    <w:abstractNumId w:val="6"/>
  </w:num>
  <w:num w:numId="21">
    <w:abstractNumId w:val="3"/>
  </w:num>
  <w:num w:numId="22">
    <w:abstractNumId w:val="16"/>
  </w:num>
  <w:num w:numId="23">
    <w:abstractNumId w:val="28"/>
  </w:num>
  <w:num w:numId="24">
    <w:abstractNumId w:val="20"/>
  </w:num>
  <w:num w:numId="25">
    <w:abstractNumId w:val="11"/>
  </w:num>
  <w:num w:numId="26">
    <w:abstractNumId w:val="4"/>
  </w:num>
  <w:num w:numId="27">
    <w:abstractNumId w:val="8"/>
  </w:num>
  <w:num w:numId="28">
    <w:abstractNumId w:val="18"/>
  </w:num>
  <w:num w:numId="29">
    <w:abstractNumId w:val="0"/>
  </w:num>
  <w:num w:numId="30">
    <w:abstractNumId w:val="2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21274"/>
    <w:rsid w:val="000417F6"/>
    <w:rsid w:val="000435CB"/>
    <w:rsid w:val="000504C9"/>
    <w:rsid w:val="000753A7"/>
    <w:rsid w:val="00097F0B"/>
    <w:rsid w:val="000A1582"/>
    <w:rsid w:val="000C727D"/>
    <w:rsid w:val="000D0A8C"/>
    <w:rsid w:val="000E5CCE"/>
    <w:rsid w:val="000F0864"/>
    <w:rsid w:val="000F50AF"/>
    <w:rsid w:val="00106804"/>
    <w:rsid w:val="00107039"/>
    <w:rsid w:val="00125DCA"/>
    <w:rsid w:val="00136790"/>
    <w:rsid w:val="00136BDD"/>
    <w:rsid w:val="00151AA0"/>
    <w:rsid w:val="00180858"/>
    <w:rsid w:val="001A0D7C"/>
    <w:rsid w:val="001B4DA8"/>
    <w:rsid w:val="001C4DBA"/>
    <w:rsid w:val="001C739D"/>
    <w:rsid w:val="001D3BFC"/>
    <w:rsid w:val="001E3C40"/>
    <w:rsid w:val="001F18FA"/>
    <w:rsid w:val="002004C0"/>
    <w:rsid w:val="002020E8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B2CA6"/>
    <w:rsid w:val="002C4936"/>
    <w:rsid w:val="002C5032"/>
    <w:rsid w:val="002D2B64"/>
    <w:rsid w:val="002E1BD5"/>
    <w:rsid w:val="002F78BE"/>
    <w:rsid w:val="00301257"/>
    <w:rsid w:val="003548A0"/>
    <w:rsid w:val="003709F1"/>
    <w:rsid w:val="00382C06"/>
    <w:rsid w:val="00384614"/>
    <w:rsid w:val="00387206"/>
    <w:rsid w:val="003B393C"/>
    <w:rsid w:val="003C6A4C"/>
    <w:rsid w:val="003C6EFC"/>
    <w:rsid w:val="003E46BF"/>
    <w:rsid w:val="003E676A"/>
    <w:rsid w:val="00401B0B"/>
    <w:rsid w:val="00450C5E"/>
    <w:rsid w:val="00492FCA"/>
    <w:rsid w:val="00494DCF"/>
    <w:rsid w:val="00497281"/>
    <w:rsid w:val="004A5844"/>
    <w:rsid w:val="004C2502"/>
    <w:rsid w:val="004F2C2E"/>
    <w:rsid w:val="004F450B"/>
    <w:rsid w:val="004F5023"/>
    <w:rsid w:val="005056C3"/>
    <w:rsid w:val="00533204"/>
    <w:rsid w:val="00544157"/>
    <w:rsid w:val="0057306B"/>
    <w:rsid w:val="005A36E5"/>
    <w:rsid w:val="005B615E"/>
    <w:rsid w:val="005C1BB9"/>
    <w:rsid w:val="005C5E5B"/>
    <w:rsid w:val="005C68D3"/>
    <w:rsid w:val="005D1943"/>
    <w:rsid w:val="005E3B89"/>
    <w:rsid w:val="005F0E63"/>
    <w:rsid w:val="005F2EFB"/>
    <w:rsid w:val="0063306A"/>
    <w:rsid w:val="006367DA"/>
    <w:rsid w:val="006740EC"/>
    <w:rsid w:val="006939F9"/>
    <w:rsid w:val="006B3B13"/>
    <w:rsid w:val="006C573C"/>
    <w:rsid w:val="006C7E58"/>
    <w:rsid w:val="007007CE"/>
    <w:rsid w:val="0070228E"/>
    <w:rsid w:val="00713863"/>
    <w:rsid w:val="007327B9"/>
    <w:rsid w:val="00743993"/>
    <w:rsid w:val="00764007"/>
    <w:rsid w:val="007910EE"/>
    <w:rsid w:val="007A1C97"/>
    <w:rsid w:val="007A21D7"/>
    <w:rsid w:val="007B41A0"/>
    <w:rsid w:val="007C301D"/>
    <w:rsid w:val="007D1155"/>
    <w:rsid w:val="007D2F04"/>
    <w:rsid w:val="007D6795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87BAF"/>
    <w:rsid w:val="00895620"/>
    <w:rsid w:val="008B220B"/>
    <w:rsid w:val="008C4915"/>
    <w:rsid w:val="008D35C2"/>
    <w:rsid w:val="008E5DAD"/>
    <w:rsid w:val="008E6D1D"/>
    <w:rsid w:val="00922F94"/>
    <w:rsid w:val="00924F5F"/>
    <w:rsid w:val="00937048"/>
    <w:rsid w:val="00945435"/>
    <w:rsid w:val="00954E03"/>
    <w:rsid w:val="00964B34"/>
    <w:rsid w:val="0096503B"/>
    <w:rsid w:val="009654B0"/>
    <w:rsid w:val="009731EA"/>
    <w:rsid w:val="009862DE"/>
    <w:rsid w:val="00990B02"/>
    <w:rsid w:val="009C09D3"/>
    <w:rsid w:val="009C2AC3"/>
    <w:rsid w:val="009D1251"/>
    <w:rsid w:val="009D1FD2"/>
    <w:rsid w:val="00A055CF"/>
    <w:rsid w:val="00A361C9"/>
    <w:rsid w:val="00A87CF4"/>
    <w:rsid w:val="00A93073"/>
    <w:rsid w:val="00A93F2A"/>
    <w:rsid w:val="00A94283"/>
    <w:rsid w:val="00AB2BC2"/>
    <w:rsid w:val="00AB46C2"/>
    <w:rsid w:val="00AC1307"/>
    <w:rsid w:val="00AD2786"/>
    <w:rsid w:val="00B027AA"/>
    <w:rsid w:val="00B04A1E"/>
    <w:rsid w:val="00B1718A"/>
    <w:rsid w:val="00B43E3B"/>
    <w:rsid w:val="00B670FD"/>
    <w:rsid w:val="00B71A2E"/>
    <w:rsid w:val="00B73331"/>
    <w:rsid w:val="00B75A86"/>
    <w:rsid w:val="00B7614C"/>
    <w:rsid w:val="00B85691"/>
    <w:rsid w:val="00BA4E30"/>
    <w:rsid w:val="00BB27A6"/>
    <w:rsid w:val="00BB4AC7"/>
    <w:rsid w:val="00BB5E5B"/>
    <w:rsid w:val="00BC269F"/>
    <w:rsid w:val="00BD5946"/>
    <w:rsid w:val="00BF077F"/>
    <w:rsid w:val="00BF5BF2"/>
    <w:rsid w:val="00C16564"/>
    <w:rsid w:val="00C219E1"/>
    <w:rsid w:val="00C33697"/>
    <w:rsid w:val="00C41B0B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42C2D"/>
    <w:rsid w:val="00D47C8D"/>
    <w:rsid w:val="00D50215"/>
    <w:rsid w:val="00D85BA4"/>
    <w:rsid w:val="00D86F52"/>
    <w:rsid w:val="00D909BB"/>
    <w:rsid w:val="00D96678"/>
    <w:rsid w:val="00DB4B72"/>
    <w:rsid w:val="00DC5EDB"/>
    <w:rsid w:val="00DD2AB6"/>
    <w:rsid w:val="00DD47B3"/>
    <w:rsid w:val="00DF1598"/>
    <w:rsid w:val="00E01FDD"/>
    <w:rsid w:val="00E246FE"/>
    <w:rsid w:val="00E277F5"/>
    <w:rsid w:val="00E34680"/>
    <w:rsid w:val="00E36F60"/>
    <w:rsid w:val="00E4477C"/>
    <w:rsid w:val="00E5083D"/>
    <w:rsid w:val="00E51928"/>
    <w:rsid w:val="00E615EA"/>
    <w:rsid w:val="00E638DF"/>
    <w:rsid w:val="00E7188C"/>
    <w:rsid w:val="00EA0653"/>
    <w:rsid w:val="00EA5D3D"/>
    <w:rsid w:val="00EC3EBA"/>
    <w:rsid w:val="00EC4F09"/>
    <w:rsid w:val="00EC7946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2F7753D89B74A9E24F557D07B7452" ma:contentTypeVersion="32" ma:contentTypeDescription="Crée un document." ma:contentTypeScope="" ma:versionID="cabb64908cfdf9f3ef5c30bf23ba1659">
  <xsd:schema xmlns:xsd="http://www.w3.org/2001/XMLSchema" xmlns:xs="http://www.w3.org/2001/XMLSchema" xmlns:p="http://schemas.microsoft.com/office/2006/metadata/properties" xmlns:ns2="78b559c1-a9a3-46f6-8543-80a4edf10f41" xmlns:ns3="3f58d33d-3e8b-4975-9783-92ad1c410e87" targetNamespace="http://schemas.microsoft.com/office/2006/metadata/properties" ma:root="true" ma:fieldsID="2102927860a4739265914b25f6338594" ns2:_="" ns3:_="">
    <xsd:import namespace="78b559c1-a9a3-46f6-8543-80a4edf10f41"/>
    <xsd:import namespace="3f58d33d-3e8b-4975-9783-92ad1c410e87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559c1-a9a3-46f6-8543-80a4edf10f4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8d33d-3e8b-4975-9783-92ad1c410e87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78b559c1-a9a3-46f6-8543-80a4edf10f41">
      <UserInfo>
        <DisplayName/>
        <AccountId xsi:nil="true"/>
        <AccountType/>
      </UserInfo>
    </Owner>
    <Math_Settings xmlns="78b559c1-a9a3-46f6-8543-80a4edf10f41" xsi:nil="true"/>
    <AppVersion xmlns="78b559c1-a9a3-46f6-8543-80a4edf10f41" xsi:nil="true"/>
    <DefaultSectionNames xmlns="78b559c1-a9a3-46f6-8543-80a4edf10f41" xsi:nil="true"/>
    <Invited_Members xmlns="78b559c1-a9a3-46f6-8543-80a4edf10f41" xsi:nil="true"/>
    <TeamsChannelId xmlns="78b559c1-a9a3-46f6-8543-80a4edf10f41" xsi:nil="true"/>
    <Invited_Leaders xmlns="78b559c1-a9a3-46f6-8543-80a4edf10f41" xsi:nil="true"/>
    <FolderType xmlns="78b559c1-a9a3-46f6-8543-80a4edf10f41" xsi:nil="true"/>
    <CultureName xmlns="78b559c1-a9a3-46f6-8543-80a4edf10f41" xsi:nil="true"/>
    <Distribution_Groups xmlns="78b559c1-a9a3-46f6-8543-80a4edf10f41" xsi:nil="true"/>
    <Templates xmlns="78b559c1-a9a3-46f6-8543-80a4edf10f41" xsi:nil="true"/>
    <Members xmlns="78b559c1-a9a3-46f6-8543-80a4edf10f41">
      <UserInfo>
        <DisplayName/>
        <AccountId xsi:nil="true"/>
        <AccountType/>
      </UserInfo>
    </Members>
    <Self_Registration_Enabled xmlns="78b559c1-a9a3-46f6-8543-80a4edf10f41" xsi:nil="true"/>
    <Is_Collaboration_Space_Locked xmlns="78b559c1-a9a3-46f6-8543-80a4edf10f41" xsi:nil="true"/>
    <IsNotebookLocked xmlns="78b559c1-a9a3-46f6-8543-80a4edf10f41" xsi:nil="true"/>
    <NotebookType xmlns="78b559c1-a9a3-46f6-8543-80a4edf10f41" xsi:nil="true"/>
    <Leaders xmlns="78b559c1-a9a3-46f6-8543-80a4edf10f41">
      <UserInfo>
        <DisplayName/>
        <AccountId xsi:nil="true"/>
        <AccountType/>
      </UserInfo>
    </Leaders>
    <Member_Groups xmlns="78b559c1-a9a3-46f6-8543-80a4edf10f41">
      <UserInfo>
        <DisplayName/>
        <AccountId xsi:nil="true"/>
        <AccountType/>
      </UserInfo>
    </Member_Groups>
    <Has_Leaders_Only_SectionGroup xmlns="78b559c1-a9a3-46f6-8543-80a4edf10f41" xsi:nil="true"/>
    <LMS_Mappings xmlns="78b559c1-a9a3-46f6-8543-80a4edf10f41" xsi:nil="true"/>
  </documentManagement>
</p:properties>
</file>

<file path=customXml/itemProps1.xml><?xml version="1.0" encoding="utf-8"?>
<ds:datastoreItem xmlns:ds="http://schemas.openxmlformats.org/officeDocument/2006/customXml" ds:itemID="{B524224A-6E21-4E1F-A611-3A581D694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559c1-a9a3-46f6-8543-80a4edf10f41"/>
    <ds:schemaRef ds:uri="3f58d33d-3e8b-4975-9783-92ad1c410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78b559c1-a9a3-46f6-8543-80a4edf10f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C:\Users\nhervoche\AppData\Roaming\Microsoft\Templates\Conception Ion.dotx</Template>
  <TotalTime>166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Yoann Chocteau</cp:lastModifiedBy>
  <cp:revision>46</cp:revision>
  <cp:lastPrinted>2018-05-15T06:59:00Z</cp:lastPrinted>
  <dcterms:created xsi:type="dcterms:W3CDTF">2017-06-02T05:57:00Z</dcterms:created>
  <dcterms:modified xsi:type="dcterms:W3CDTF">2022-01-28T10:10:00Z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0x0101000562F7753D89B74A9E24F557D07B7452</vt:lpwstr>
  </property>
  <property fmtid="{D5CDD505-2E9C-101B-9397-08002B2CF9AE}" pid="4" name="_dlc_DocIdItemGuid">
    <vt:lpwstr>c2313186-06d5-4f8f-a0eb-aef75ac8d3f7</vt:lpwstr>
  </property>
</Properties>
</file>